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16E95" w14:textId="77777777" w:rsidR="005D6726" w:rsidRDefault="005D6726" w:rsidP="005D6726">
      <w:pPr>
        <w:jc w:val="center"/>
        <w:rPr>
          <w:color w:val="FFFFFF" w:themeColor="background1"/>
          <w:sz w:val="28"/>
          <w:szCs w:val="28"/>
        </w:rPr>
      </w:pPr>
    </w:p>
    <w:p w14:paraId="58817B7B" w14:textId="77777777" w:rsidR="005D6726" w:rsidRPr="005D6726" w:rsidRDefault="005D6726" w:rsidP="005D6726">
      <w:pPr>
        <w:jc w:val="center"/>
        <w:rPr>
          <w:color w:val="FFFFFF" w:themeColor="background1"/>
          <w:sz w:val="18"/>
          <w:szCs w:val="18"/>
        </w:rPr>
      </w:pPr>
    </w:p>
    <w:p w14:paraId="1BCD6EC9" w14:textId="232C155B" w:rsidR="005D6726" w:rsidRDefault="005D6726" w:rsidP="005D6726">
      <w:pPr>
        <w:jc w:val="center"/>
        <w:rPr>
          <w:color w:val="FFFFFF" w:themeColor="background1"/>
          <w:sz w:val="40"/>
          <w:szCs w:val="40"/>
        </w:rPr>
      </w:pPr>
      <w:r w:rsidRPr="009309AD">
        <w:rPr>
          <w:color w:val="FFFFFF" w:themeColor="background1"/>
          <w:sz w:val="40"/>
          <w:szCs w:val="40"/>
        </w:rPr>
        <w:t>PROJECT ASSIGN</w:t>
      </w:r>
      <w:r w:rsidR="001E147E">
        <w:rPr>
          <w:color w:val="FFFFFF" w:themeColor="background1"/>
          <w:sz w:val="40"/>
          <w:szCs w:val="40"/>
        </w:rPr>
        <w:t>ME</w:t>
      </w:r>
      <w:r w:rsidRPr="009309AD">
        <w:rPr>
          <w:color w:val="FFFFFF" w:themeColor="background1"/>
          <w:sz w:val="40"/>
          <w:szCs w:val="40"/>
        </w:rPr>
        <w:t>NT – GROUP 2</w:t>
      </w:r>
      <w:r w:rsidR="009309AD" w:rsidRPr="009309AD">
        <w:rPr>
          <w:color w:val="FFFFFF" w:themeColor="background1"/>
          <w:sz w:val="40"/>
          <w:szCs w:val="40"/>
        </w:rPr>
        <w:t xml:space="preserve"> (IST)</w:t>
      </w:r>
    </w:p>
    <w:p w14:paraId="5D7CC969" w14:textId="77777777" w:rsidR="009309AD" w:rsidRPr="009309AD" w:rsidRDefault="009309AD" w:rsidP="005D6726">
      <w:pPr>
        <w:jc w:val="center"/>
        <w:rPr>
          <w:color w:val="FFFFFF" w:themeColor="background1"/>
          <w:sz w:val="2"/>
          <w:szCs w:val="2"/>
        </w:rPr>
      </w:pPr>
    </w:p>
    <w:p w14:paraId="52125C6B" w14:textId="15EB9722" w:rsidR="00112137" w:rsidRPr="00F460C0" w:rsidRDefault="009309AD" w:rsidP="005D6726">
      <w:pPr>
        <w:jc w:val="center"/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44"/>
          <w:szCs w:val="44"/>
        </w:rPr>
        <w:t>“</w:t>
      </w:r>
      <w:r w:rsidRPr="009309AD">
        <w:rPr>
          <w:i/>
          <w:iCs/>
          <w:color w:val="FFFFFF" w:themeColor="background1"/>
          <w:sz w:val="44"/>
          <w:szCs w:val="44"/>
        </w:rPr>
        <w:t>BUDGET BUDDY” – HOLIDAY PLANNING MADE EASY</w:t>
      </w:r>
      <w:r w:rsidR="00DB1546" w:rsidRPr="00F460C0">
        <w:rPr>
          <w:noProof/>
          <w:color w:val="FFFFFF" w:themeColor="background1"/>
          <w:sz w:val="36"/>
          <w:szCs w:val="36"/>
          <w:lang w:bidi="en-GB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58C470C0" wp14:editId="49AA0D4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96785" cy="9997440"/>
                <wp:effectExtent l="0" t="0" r="0" b="381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785" cy="9997440"/>
                          <a:chOff x="0" y="0"/>
                          <a:chExt cx="7299325" cy="9805876"/>
                        </a:xfrm>
                      </wpg:grpSpPr>
                      <wps:wsp>
                        <wps:cNvPr id="33" name="Rectangle 3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9525" y="1257300"/>
                            <a:ext cx="7289800" cy="85485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Rectangle 3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6924675" y="57150"/>
                            <a:ext cx="324484" cy="324556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51" name="Picture 5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9165" cy="1258570"/>
                          </a:xfrm>
                          <a:prstGeom prst="snip1Rect">
                            <a:avLst>
                              <a:gd name="adj" fmla="val 31795"/>
                            </a:avLst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099D4" id="Group 6" o:spid="_x0000_s1026" alt="&quot;&quot;" style="position:absolute;margin-left:0;margin-top:0;width:574.55pt;height:787.2pt;z-index:-251658240;mso-position-horizontal:center;mso-position-horizontal-relative:margin;mso-position-vertical:top;mso-position-vertical-relative:margin;mso-width-relative:margin;mso-height-relative:margin" coordsize="72993,980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">
                <v:rect id="Rectangle 33" o:spid="_x0000_s1027" alt="&quot;&quot;" style="position:absolute;left:95;top:12573;width:72898;height:85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" fillcolor="#f2f2f2 [3052]" stroked="f" strokeweight="1pt"/>
                <v:rect id="Rectangle 34" o:spid="_x0000_s1028" alt="&quot;&quot;" style="position:absolute;left:69246;top:571;width:3245;height:3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" fillcolor="#548dd4 [1951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29" type="#_x0000_t75" alt="&quot;&quot;" style="position:absolute;width:72891;height:12585;visibility:visible;mso-wrap-style:square" coordsize="7289165,125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" path="m,l6889003,r400162,400162l7289165,1258570,,1258570,,xe">
                  <v:imagedata r:id="rId11" o:title=""/>
                  <v:formulas/>
                  <v:path o:extrusionok="t" o:connecttype="custom" o:connectlocs="0,0;6889003,0;7289165,400162;7289165,1258570;0,1258570;0,0" o:connectangles="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4"/>
        <w:gridCol w:w="2002"/>
      </w:tblGrid>
      <w:tr w:rsidR="005D6726" w:rsidRPr="005D6726" w14:paraId="1EFD532B" w14:textId="77777777" w:rsidTr="008D5F1C">
        <w:trPr>
          <w:trHeight w:val="1728"/>
        </w:trPr>
        <w:tc>
          <w:tcPr>
            <w:tcW w:w="8464" w:type="dxa"/>
          </w:tcPr>
          <w:p w14:paraId="0FC5BADE" w14:textId="77777777" w:rsidR="009934C7" w:rsidRDefault="009934C7" w:rsidP="008D5F1C">
            <w:pPr>
              <w:spacing w:before="120"/>
              <w:rPr>
                <w:i/>
                <w:iCs/>
                <w:sz w:val="32"/>
                <w:szCs w:val="32"/>
              </w:rPr>
            </w:pPr>
          </w:p>
          <w:p w14:paraId="6231DAA6" w14:textId="02106F93" w:rsidR="008D5F1C" w:rsidRPr="008D5F1C" w:rsidRDefault="00BD2E3B" w:rsidP="008D5F1C">
            <w:pPr>
              <w:spacing w:before="120"/>
              <w:rPr>
                <w:i/>
                <w:iCs/>
                <w:color w:val="FFFFFF" w:themeColor="background1"/>
              </w:rPr>
            </w:pPr>
            <w:r>
              <w:rPr>
                <w:i/>
                <w:iCs/>
                <w:sz w:val="28"/>
                <w:szCs w:val="28"/>
              </w:rPr>
              <w:t xml:space="preserve">NB: </w:t>
            </w:r>
            <w:r w:rsidR="008D5F1C" w:rsidRPr="009934C7">
              <w:rPr>
                <w:i/>
                <w:iCs/>
                <w:sz w:val="28"/>
                <w:szCs w:val="28"/>
              </w:rPr>
              <w:t xml:space="preserve">PLEASE REFERENCE </w:t>
            </w:r>
            <w:r w:rsidR="009934C7">
              <w:rPr>
                <w:i/>
                <w:iCs/>
                <w:sz w:val="28"/>
                <w:szCs w:val="28"/>
              </w:rPr>
              <w:t>SAMPLE AR</w:t>
            </w:r>
            <w:r w:rsidR="00471C4B">
              <w:rPr>
                <w:i/>
                <w:iCs/>
                <w:sz w:val="28"/>
                <w:szCs w:val="28"/>
              </w:rPr>
              <w:t xml:space="preserve">CHITECTURE DIAGRAM </w:t>
            </w:r>
            <w:r w:rsidR="008D5F1C" w:rsidRPr="009934C7">
              <w:rPr>
                <w:i/>
                <w:iCs/>
                <w:sz w:val="28"/>
                <w:szCs w:val="28"/>
              </w:rPr>
              <w:t xml:space="preserve">TO VISUALISE </w:t>
            </w:r>
            <w:r w:rsidR="009934C7">
              <w:rPr>
                <w:i/>
                <w:iCs/>
                <w:sz w:val="28"/>
                <w:szCs w:val="28"/>
              </w:rPr>
              <w:t xml:space="preserve">THE CODE DESIGN IMPLEMENTATION. </w:t>
            </w:r>
          </w:p>
        </w:tc>
        <w:tc>
          <w:tcPr>
            <w:tcW w:w="2002" w:type="dxa"/>
          </w:tcPr>
          <w:p w14:paraId="2D9DEF98" w14:textId="0B29A8D9" w:rsidR="009A4EED" w:rsidRPr="005D6726" w:rsidRDefault="009A4EED" w:rsidP="00EF4A85">
            <w:pPr>
              <w:jc w:val="right"/>
              <w:rPr>
                <w:color w:val="FFFFFF" w:themeColor="background1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8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6"/>
        <w:gridCol w:w="7060"/>
      </w:tblGrid>
      <w:tr w:rsidR="008D5F1C" w:rsidRPr="00DC70CA" w14:paraId="12BC3FE6" w14:textId="77777777" w:rsidTr="008D5F1C">
        <w:trPr>
          <w:trHeight w:val="720"/>
        </w:trPr>
        <w:tc>
          <w:tcPr>
            <w:tcW w:w="10466" w:type="dxa"/>
            <w:gridSpan w:val="2"/>
            <w:vAlign w:val="center"/>
          </w:tcPr>
          <w:p w14:paraId="1E49DD51" w14:textId="77777777" w:rsidR="008D5F1C" w:rsidRPr="00DC70CA" w:rsidRDefault="008D5F1C" w:rsidP="008D5F1C">
            <w:pPr>
              <w:pStyle w:val="Heading1"/>
              <w:spacing w:after="160"/>
              <w:rPr>
                <w:noProof w:val="0"/>
                <w:color w:val="auto"/>
                <w:sz w:val="22"/>
                <w:szCs w:val="22"/>
              </w:rPr>
            </w:pPr>
            <w:r>
              <w:t xml:space="preserve">What Are We Building? </w:t>
            </w:r>
          </w:p>
        </w:tc>
      </w:tr>
      <w:tr w:rsidR="008D5F1C" w:rsidRPr="00DC70CA" w14:paraId="2EE2C38F" w14:textId="77777777" w:rsidTr="008D5F1C">
        <w:trPr>
          <w:trHeight w:val="720"/>
        </w:trPr>
        <w:tc>
          <w:tcPr>
            <w:tcW w:w="10466" w:type="dxa"/>
            <w:gridSpan w:val="2"/>
            <w:vAlign w:val="center"/>
          </w:tcPr>
          <w:p w14:paraId="5AEC1B5E" w14:textId="77777777" w:rsidR="008D5F1C" w:rsidRPr="00DC70CA" w:rsidRDefault="008D5F1C" w:rsidP="008D5F1C">
            <w:pPr>
              <w:pStyle w:val="Introduction"/>
              <w:rPr>
                <w:sz w:val="22"/>
                <w:szCs w:val="22"/>
              </w:rPr>
            </w:pPr>
            <w:r w:rsidRPr="00F460C0">
              <w:t xml:space="preserve">We're creating an innovative travel and budgeting website to help travellers plan their trips more efficiently and economically, including a feature that automatically calculates and distributes shared expenses among travel group members. </w:t>
            </w:r>
            <w:r w:rsidRPr="005D6726">
              <w:t xml:space="preserve">Our platform combines comprehensive trip planning tools with </w:t>
            </w:r>
            <w:r w:rsidRPr="00071F39">
              <w:t>excellent usability, allowing users to explore new destinations without worrying about budgeting group expenses.</w:t>
            </w:r>
            <w:r>
              <w:t xml:space="preserve"> </w:t>
            </w:r>
          </w:p>
        </w:tc>
      </w:tr>
      <w:tr w:rsidR="008D5F1C" w:rsidRPr="00DC70CA" w14:paraId="7FDE74F4" w14:textId="77777777" w:rsidTr="008D5F1C">
        <w:trPr>
          <w:trHeight w:val="8208"/>
        </w:trPr>
        <w:tc>
          <w:tcPr>
            <w:tcW w:w="340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63"/>
            </w:tblGrid>
            <w:tr w:rsidR="008D5F1C" w:rsidRPr="00DC70CA" w14:paraId="4CBD57C2" w14:textId="77777777" w:rsidTr="001E23F0">
              <w:trPr>
                <w:trHeight w:val="1613"/>
              </w:trPr>
              <w:tc>
                <w:tcPr>
                  <w:tcW w:w="3045" w:type="dxa"/>
                  <w:shd w:val="clear" w:color="auto" w:fill="EEECE1" w:themeFill="background2"/>
                </w:tcPr>
                <w:p w14:paraId="4C7519B1" w14:textId="77777777" w:rsidR="008D5F1C" w:rsidRDefault="008D5F1C" w:rsidP="00FF3575">
                  <w:pPr>
                    <w:pStyle w:val="Quote"/>
                    <w:framePr w:hSpace="180" w:wrap="around" w:vAnchor="text" w:hAnchor="margin" w:y="-894"/>
                    <w:spacing w:before="60" w:after="160"/>
                  </w:pPr>
                  <w:r>
                    <w:t>“Stay Organised,</w:t>
                  </w:r>
                </w:p>
                <w:p w14:paraId="436785D9" w14:textId="77777777" w:rsidR="008D5F1C" w:rsidRDefault="008D5F1C" w:rsidP="00FF3575">
                  <w:pPr>
                    <w:pStyle w:val="Quote"/>
                    <w:framePr w:hSpace="180" w:wrap="around" w:vAnchor="text" w:hAnchor="margin" w:y="-894"/>
                    <w:spacing w:before="60" w:after="160"/>
                  </w:pPr>
                  <w:r>
                    <w:t>Stay Relaxed,</w:t>
                  </w:r>
                </w:p>
                <w:p w14:paraId="7586BAE8" w14:textId="77777777" w:rsidR="008D5F1C" w:rsidRPr="005D6726" w:rsidRDefault="008D5F1C" w:rsidP="00FF3575">
                  <w:pPr>
                    <w:pStyle w:val="Quote"/>
                    <w:framePr w:hSpace="180" w:wrap="around" w:vAnchor="text" w:hAnchor="margin" w:y="-894"/>
                    <w:spacing w:before="60" w:after="160"/>
                  </w:pPr>
                  <w:r>
                    <w:t>Stay Friends.”</w:t>
                  </w:r>
                </w:p>
              </w:tc>
            </w:tr>
            <w:tr w:rsidR="008D5F1C" w:rsidRPr="00DC70CA" w14:paraId="29330546" w14:textId="77777777" w:rsidTr="001E23F0">
              <w:trPr>
                <w:trHeight w:val="5553"/>
              </w:trPr>
              <w:tc>
                <w:tcPr>
                  <w:tcW w:w="3045" w:type="dxa"/>
                  <w:shd w:val="clear" w:color="auto" w:fill="FFFFFF" w:themeFill="background1"/>
                </w:tcPr>
                <w:p w14:paraId="16DC8286" w14:textId="77777777" w:rsidR="008D5F1C" w:rsidRPr="00DC70CA" w:rsidRDefault="008D5F1C" w:rsidP="008D5F1C">
                  <w:pPr>
                    <w:framePr w:hSpace="180" w:wrap="around" w:vAnchor="text" w:hAnchor="margin" w:y="-894"/>
                    <w:spacing w:before="160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439B5BF" wp14:editId="75339B38">
                        <wp:extent cx="1765313" cy="1175658"/>
                        <wp:effectExtent l="0" t="0" r="6350" b="5715"/>
                        <wp:docPr id="1190794698" name="Picture 2" descr="4,868,000+ Beach Holidays Stock Photos, Pictures &amp; Royalty-Free Images -  iStock | Summer beach holidays, Family beach holiday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4,868,000+ Beach Holidays Stock Photos, Pictures &amp; Royalty-Free Images -  iStock | Summer beach holidays, Family beach holiday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4312" cy="11816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880860" w14:textId="77777777" w:rsidR="008D5F1C" w:rsidRPr="00DC70CA" w:rsidRDefault="008D5F1C" w:rsidP="008D5F1C">
                  <w:pPr>
                    <w:framePr w:hSpace="180" w:wrap="around" w:vAnchor="text" w:hAnchor="margin" w:y="-894"/>
                    <w:rPr>
                      <w:noProof/>
                      <w:sz w:val="18"/>
                    </w:rPr>
                  </w:pPr>
                </w:p>
                <w:p w14:paraId="11B61F79" w14:textId="77777777" w:rsidR="008D5F1C" w:rsidRDefault="008D5F1C" w:rsidP="008D5F1C">
                  <w:pPr>
                    <w:pStyle w:val="ListNumber"/>
                    <w:framePr w:hSpace="180" w:wrap="around" w:vAnchor="text" w:hAnchor="margin" w:y="-894"/>
                  </w:pPr>
                  <w:r>
                    <w:t xml:space="preserve">Input your travel costs online. </w:t>
                  </w:r>
                </w:p>
                <w:p w14:paraId="12E21B35" w14:textId="77777777" w:rsidR="008D5F1C" w:rsidRDefault="008D5F1C" w:rsidP="008D5F1C">
                  <w:pPr>
                    <w:pStyle w:val="ListNumber"/>
                    <w:framePr w:hSpace="180" w:wrap="around" w:vAnchor="text" w:hAnchor="margin" w:y="-894"/>
                  </w:pPr>
                  <w:r>
                    <w:t>We take care of the group budgeting.</w:t>
                  </w:r>
                </w:p>
                <w:p w14:paraId="073A8737" w14:textId="77777777" w:rsidR="008D5F1C" w:rsidRDefault="008D5F1C" w:rsidP="008D5F1C">
                  <w:pPr>
                    <w:pStyle w:val="ListNumber"/>
                    <w:framePr w:hSpace="180" w:wrap="around" w:vAnchor="text" w:hAnchor="margin" w:y="-894"/>
                  </w:pPr>
                  <w:r>
                    <w:t>Tell us when you’ve made payments.</w:t>
                  </w:r>
                </w:p>
                <w:p w14:paraId="6B61FCFA" w14:textId="77777777" w:rsidR="008D5F1C" w:rsidRPr="00DC70CA" w:rsidRDefault="008D5F1C" w:rsidP="008D5F1C">
                  <w:pPr>
                    <w:pStyle w:val="ListNumber"/>
                    <w:framePr w:hSpace="180" w:wrap="around" w:vAnchor="text" w:hAnchor="margin" w:y="-894"/>
                  </w:pPr>
                  <w:r>
                    <w:t xml:space="preserve">We’ll notify you when you and your group reach payment milestones. </w:t>
                  </w:r>
                </w:p>
              </w:tc>
            </w:tr>
          </w:tbl>
          <w:p w14:paraId="255E0B0C" w14:textId="77777777" w:rsidR="008D5F1C" w:rsidRPr="00DC70CA" w:rsidRDefault="008D5F1C" w:rsidP="008D5F1C">
            <w:pPr>
              <w:pStyle w:val="Introduction"/>
            </w:pPr>
          </w:p>
        </w:tc>
        <w:tc>
          <w:tcPr>
            <w:tcW w:w="7060" w:type="dxa"/>
          </w:tcPr>
          <w:p w14:paraId="23DAA32D" w14:textId="77777777" w:rsidR="008D5F1C" w:rsidRPr="002525BE" w:rsidRDefault="008D5F1C" w:rsidP="008D5F1C">
            <w:pPr>
              <w:rPr>
                <w:b/>
                <w:noProof/>
                <w:color w:val="1F497D" w:themeColor="text2"/>
                <w:sz w:val="30"/>
                <w:szCs w:val="30"/>
              </w:rPr>
            </w:pPr>
            <w:r w:rsidRPr="002525BE">
              <w:rPr>
                <w:b/>
                <w:noProof/>
                <w:color w:val="1F497D" w:themeColor="text2"/>
                <w:sz w:val="30"/>
                <w:szCs w:val="30"/>
              </w:rPr>
              <w:t>The Problem</w:t>
            </w:r>
          </w:p>
          <w:p w14:paraId="15B2CAB2" w14:textId="77777777" w:rsidR="008D5F1C" w:rsidRDefault="008D5F1C" w:rsidP="008D5F1C"/>
          <w:p w14:paraId="0716BDDF" w14:textId="77777777" w:rsidR="008D5F1C" w:rsidRDefault="008D5F1C" w:rsidP="008D5F1C">
            <w:r>
              <w:t>When planning group holidays, keeping on top of all the costs can become very confusing. Moreover, this responsibility often falls onto one individual. This can put a strain on even the closest of friendships.</w:t>
            </w:r>
          </w:p>
          <w:p w14:paraId="0E7ED820" w14:textId="77777777" w:rsidR="008D5F1C" w:rsidRDefault="008D5F1C" w:rsidP="008D5F1C"/>
          <w:p w14:paraId="3335FB5F" w14:textId="77777777" w:rsidR="008D5F1C" w:rsidRPr="00DC70CA" w:rsidRDefault="008D5F1C" w:rsidP="008D5F1C">
            <w:pPr>
              <w:pStyle w:val="Heading2"/>
              <w:spacing w:before="160" w:after="160"/>
            </w:pPr>
            <w:r>
              <w:t>What Does our Website Solve?</w:t>
            </w:r>
          </w:p>
          <w:p w14:paraId="38F94ABF" w14:textId="77777777" w:rsidR="008D5F1C" w:rsidRDefault="008D5F1C" w:rsidP="008D5F1C">
            <w:pPr>
              <w:pStyle w:val="Heading3"/>
              <w:spacing w:before="160" w:after="160"/>
              <w:rPr>
                <w:rFonts w:eastAsiaTheme="minorHAnsi" w:cstheme="minorBidi"/>
                <w:b w:val="0"/>
                <w:color w:val="auto"/>
                <w:sz w:val="22"/>
                <w:szCs w:val="22"/>
              </w:rPr>
            </w:pPr>
            <w:r w:rsidRPr="002525BE">
              <w:rPr>
                <w:rFonts w:eastAsiaTheme="minorHAnsi" w:cstheme="minorBidi"/>
                <w:b w:val="0"/>
                <w:color w:val="auto"/>
                <w:sz w:val="22"/>
                <w:szCs w:val="22"/>
              </w:rPr>
              <w:t>Our travel and budgeting website provides a comprehensive range of tools and features to streamline the vacation planning and budgeting process</w:t>
            </w:r>
            <w:r>
              <w:rPr>
                <w:rFonts w:eastAsiaTheme="minorHAnsi" w:cstheme="minorBidi"/>
                <w:b w:val="0"/>
                <w:color w:val="auto"/>
                <w:sz w:val="22"/>
                <w:szCs w:val="22"/>
              </w:rPr>
              <w:t xml:space="preserve">. Members have easy access to total and divided costs and contributions, which alleviates some of the stress of holiday planning </w:t>
            </w:r>
            <w:r w:rsidRPr="002525BE">
              <w:rPr>
                <w:rFonts w:eastAsiaTheme="minorHAnsi" w:cstheme="minorBidi"/>
                <w:b w:val="0"/>
                <w:color w:val="auto"/>
                <w:sz w:val="22"/>
                <w:szCs w:val="22"/>
              </w:rPr>
              <w:t>as a</w:t>
            </w:r>
            <w:r>
              <w:rPr>
                <w:rFonts w:eastAsiaTheme="minorHAnsi" w:cstheme="minorBidi"/>
                <w:b w:val="0"/>
                <w:color w:val="auto"/>
                <w:sz w:val="22"/>
                <w:szCs w:val="22"/>
              </w:rPr>
              <w:t xml:space="preserve"> group. </w:t>
            </w:r>
          </w:p>
          <w:p w14:paraId="5C0F627D" w14:textId="426B4BDA" w:rsidR="008D5F1C" w:rsidRDefault="000B0A27" w:rsidP="000B0A27">
            <w:pPr>
              <w:pStyle w:val="Heading3"/>
              <w:spacing w:before="160" w:after="160"/>
            </w:pPr>
            <w:r>
              <w:t>Budget Management</w:t>
            </w:r>
          </w:p>
          <w:p w14:paraId="0436A575" w14:textId="22429B12" w:rsidR="000B0A27" w:rsidRPr="00071F39" w:rsidRDefault="000B0A27" w:rsidP="008D5F1C">
            <w:r>
              <w:t xml:space="preserve">- Records and categorises </w:t>
            </w:r>
            <w:r w:rsidRPr="00071F39">
              <w:t>travel inputted travel expenses.</w:t>
            </w:r>
          </w:p>
          <w:p w14:paraId="758BF22F" w14:textId="2EC26F3B" w:rsidR="000B0A27" w:rsidRDefault="000B0A27" w:rsidP="008D5F1C">
            <w:r w:rsidRPr="00071F39">
              <w:t>- Assists users in calculating their share of the travel expenses.</w:t>
            </w:r>
            <w:r>
              <w:t xml:space="preserve"> </w:t>
            </w:r>
          </w:p>
          <w:p w14:paraId="3BE3B9BC" w14:textId="37D39122" w:rsidR="000B0A27" w:rsidRDefault="000B0A27" w:rsidP="008D5F1C">
            <w:r>
              <w:t xml:space="preserve">- </w:t>
            </w:r>
            <w:r w:rsidR="009309AD">
              <w:t>Records self-declared contributions to the travel costs.</w:t>
            </w:r>
          </w:p>
          <w:p w14:paraId="36D3613B" w14:textId="10E82A67" w:rsidR="009309AD" w:rsidRDefault="009309AD" w:rsidP="008D5F1C">
            <w:r>
              <w:t xml:space="preserve">- Calculates real-time remaining costs. </w:t>
            </w:r>
          </w:p>
          <w:p w14:paraId="105B12AD" w14:textId="018CC3FF" w:rsidR="009309AD" w:rsidRDefault="009309AD" w:rsidP="009309AD">
            <w:pPr>
              <w:pStyle w:val="Heading3"/>
              <w:spacing w:before="160" w:after="160"/>
            </w:pPr>
            <w:r>
              <w:t xml:space="preserve">Social Features </w:t>
            </w:r>
          </w:p>
          <w:p w14:paraId="01117087" w14:textId="0246B448" w:rsidR="009934C7" w:rsidRDefault="00904486" w:rsidP="00904486">
            <w:r>
              <w:t>-</w:t>
            </w:r>
            <w:r w:rsidR="009934C7">
              <w:t xml:space="preserve"> Enables collaborative trip planning for groups, making it simple for them to plan together. </w:t>
            </w:r>
            <w:r>
              <w:t xml:space="preserve"> </w:t>
            </w:r>
          </w:p>
          <w:p w14:paraId="50BFFAF6" w14:textId="10E6BFC0" w:rsidR="00904486" w:rsidRDefault="009934C7" w:rsidP="00904486">
            <w:r>
              <w:t>- Allows</w:t>
            </w:r>
            <w:r w:rsidR="00904486">
              <w:t xml:space="preserve"> </w:t>
            </w:r>
            <w:r w:rsidR="00E2701B">
              <w:t xml:space="preserve">users to track multiple holiday budgets connected to their individual login. </w:t>
            </w:r>
          </w:p>
          <w:p w14:paraId="1DB33AAB" w14:textId="1BEC7617" w:rsidR="008D5F1C" w:rsidRPr="00DC70CA" w:rsidRDefault="008D5F1C" w:rsidP="008D5F1C"/>
        </w:tc>
      </w:tr>
    </w:tbl>
    <w:p w14:paraId="776C4DE4" w14:textId="77777777" w:rsidR="00090F21" w:rsidRPr="00DC70CA" w:rsidRDefault="00090F21"/>
    <w:p w14:paraId="5BD7FF05" w14:textId="77777777" w:rsidR="005C7559" w:rsidRPr="00DC70CA" w:rsidRDefault="00C516CC" w:rsidP="0018521B">
      <w:r w:rsidRPr="00DC70CA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543F2C74" wp14:editId="106119CF">
                <wp:simplePos x="0" y="0"/>
                <wp:positionH relativeFrom="margin">
                  <wp:posOffset>-327660</wp:posOffset>
                </wp:positionH>
                <wp:positionV relativeFrom="page">
                  <wp:posOffset>236220</wp:posOffset>
                </wp:positionV>
                <wp:extent cx="7287260" cy="9989820"/>
                <wp:effectExtent l="0" t="0" r="8890" b="3810"/>
                <wp:wrapNone/>
                <wp:docPr id="3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B03EB0-31AC-464A-A4CF-52AA945A224D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7260" cy="9989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632D0" id="Rectangle 3" o:spid="_x0000_s1026" alt="&quot;&quot;" style="position:absolute;margin-left:-25.8pt;margin-top:18.6pt;width:573.8pt;height:786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" fillcolor="#f2f2f2 [3052]" stroked="f" strokeweight="1pt">
                <w10:wrap anchorx="margin" anchory="page"/>
                <w10:anchorlock/>
              </v:rect>
            </w:pict>
          </mc:Fallback>
        </mc:AlternateContent>
      </w:r>
    </w:p>
    <w:tbl>
      <w:tblPr>
        <w:tblW w:w="5098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559"/>
        <w:gridCol w:w="3561"/>
        <w:gridCol w:w="3551"/>
      </w:tblGrid>
      <w:tr w:rsidR="005C7559" w:rsidRPr="00DC70CA" w14:paraId="3D85B4E4" w14:textId="77777777" w:rsidTr="00B369E8">
        <w:trPr>
          <w:cantSplit/>
          <w:trHeight w:val="3808"/>
        </w:trPr>
        <w:tc>
          <w:tcPr>
            <w:tcW w:w="3560" w:type="dxa"/>
            <w:shd w:val="clear" w:color="auto" w:fill="1F497D" w:themeFill="text2"/>
          </w:tcPr>
          <w:p w14:paraId="085F3AA3" w14:textId="7EB88BF6" w:rsidR="005C7559" w:rsidRPr="00BD2E3B" w:rsidRDefault="00F460C0" w:rsidP="00C1368E">
            <w:pPr>
              <w:pStyle w:val="CalloutText"/>
              <w:spacing w:before="240" w:line="276" w:lineRule="auto"/>
              <w:ind w:right="240"/>
              <w:rPr>
                <w:rFonts w:asciiTheme="majorHAnsi" w:hAnsiTheme="majorHAnsi"/>
                <w:iCs/>
                <w:color w:val="FFFFFF" w:themeColor="background1"/>
                <w:sz w:val="32"/>
              </w:rPr>
            </w:pPr>
            <w:r w:rsidRPr="00BD2E3B">
              <w:rPr>
                <w:rFonts w:asciiTheme="majorHAnsi" w:hAnsiTheme="majorHAnsi"/>
                <w:iCs/>
                <w:color w:val="FFFFFF" w:themeColor="background1"/>
                <w:sz w:val="32"/>
              </w:rPr>
              <w:t xml:space="preserve">Here is a breakdown on how we have designed this website and how we intend to implement code to achieve it 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14:paraId="42AF79AD" w14:textId="4CD2AD6F" w:rsidR="005C7559" w:rsidRDefault="000B0A27" w:rsidP="000B0A27">
            <w:pPr>
              <w:pStyle w:val="ListContinue"/>
            </w:pPr>
            <w:r>
              <w:t>The Database (SQL)</w:t>
            </w:r>
          </w:p>
          <w:p w14:paraId="387E58DB" w14:textId="5060A4D1" w:rsidR="000B0A27" w:rsidRDefault="000B0A27" w:rsidP="000B0A27">
            <w:pPr>
              <w:pStyle w:val="ListContinue"/>
            </w:pPr>
            <w:r>
              <w:t>The Backend (Python)</w:t>
            </w:r>
          </w:p>
          <w:p w14:paraId="204E09BC" w14:textId="0929D674" w:rsidR="000B0A27" w:rsidRPr="00DC70CA" w:rsidRDefault="000B0A27" w:rsidP="000B0A27">
            <w:pPr>
              <w:pStyle w:val="ListContinue"/>
            </w:pPr>
            <w:r>
              <w:t>The Frontend (HTML)</w:t>
            </w:r>
          </w:p>
        </w:tc>
        <w:tc>
          <w:tcPr>
            <w:tcW w:w="3549" w:type="dxa"/>
            <w:tcMar>
              <w:left w:w="0" w:type="dxa"/>
              <w:right w:w="0" w:type="dxa"/>
            </w:tcMar>
          </w:tcPr>
          <w:p w14:paraId="6CD83567" w14:textId="4BA61050" w:rsidR="005C7559" w:rsidRPr="00DC70CA" w:rsidRDefault="007F0C66" w:rsidP="00C1368E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CCCA062" wp14:editId="79CD38B5">
                  <wp:extent cx="2360375" cy="2456597"/>
                  <wp:effectExtent l="0" t="0" r="1905" b="1270"/>
                  <wp:docPr id="929169714" name="Picture 5" descr="Learn How to Code For Free with These Online Cour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earn How to Code For Free with These Online Cours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89" r="21885"/>
                          <a:stretch/>
                        </pic:blipFill>
                        <pic:spPr bwMode="auto">
                          <a:xfrm>
                            <a:off x="0" y="0"/>
                            <a:ext cx="2391834" cy="2489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9AC" w:rsidRPr="00DC70CA" w14:paraId="4680307B" w14:textId="77777777" w:rsidTr="00B369E8">
        <w:trPr>
          <w:cantSplit/>
          <w:trHeight w:val="290"/>
        </w:trPr>
        <w:tc>
          <w:tcPr>
            <w:tcW w:w="10672" w:type="dxa"/>
            <w:gridSpan w:val="3"/>
            <w:shd w:val="clear" w:color="auto" w:fill="auto"/>
            <w:vAlign w:val="center"/>
          </w:tcPr>
          <w:p w14:paraId="4D796E10" w14:textId="77777777" w:rsidR="002309AC" w:rsidRPr="00DC70CA" w:rsidRDefault="002309AC" w:rsidP="003C0E3F">
            <w:pPr>
              <w:rPr>
                <w:noProof/>
              </w:rPr>
            </w:pPr>
          </w:p>
        </w:tc>
      </w:tr>
      <w:tr w:rsidR="002309AC" w:rsidRPr="00DC70CA" w14:paraId="011B2AE7" w14:textId="77777777" w:rsidTr="00B369E8">
        <w:trPr>
          <w:cantSplit/>
          <w:trHeight w:val="3238"/>
        </w:trPr>
        <w:tc>
          <w:tcPr>
            <w:tcW w:w="3560" w:type="dxa"/>
            <w:shd w:val="clear" w:color="auto" w:fill="auto"/>
            <w:vAlign w:val="center"/>
          </w:tcPr>
          <w:p w14:paraId="6BC6C4BF" w14:textId="77777777" w:rsidR="002C33E7" w:rsidRDefault="002C33E7" w:rsidP="00426E04">
            <w:pPr>
              <w:jc w:val="center"/>
              <w:rPr>
                <w:rFonts w:eastAsiaTheme="majorEastAsia" w:cstheme="majorBidi"/>
                <w:b/>
                <w:color w:val="1F497D" w:themeColor="text2"/>
                <w:sz w:val="30"/>
                <w:szCs w:val="24"/>
              </w:rPr>
            </w:pPr>
          </w:p>
          <w:p w14:paraId="57B167E6" w14:textId="2E897E80" w:rsidR="00426E04" w:rsidRPr="00AA4E43" w:rsidRDefault="00D1777F" w:rsidP="00426E04">
            <w:pPr>
              <w:jc w:val="center"/>
              <w:rPr>
                <w:rFonts w:asciiTheme="majorHAnsi" w:hAnsiTheme="majorHAnsi"/>
                <w:noProof/>
                <w:color w:val="1F497D" w:themeColor="text2"/>
                <w:sz w:val="48"/>
              </w:rPr>
            </w:pPr>
            <w:r w:rsidRPr="00AA4E43">
              <w:rPr>
                <w:rFonts w:asciiTheme="majorHAnsi" w:hAnsiTheme="majorHAnsi"/>
                <w:noProof/>
                <w:color w:val="1F497D" w:themeColor="text2"/>
                <w:sz w:val="48"/>
              </w:rPr>
              <w:t>Meet the Team</w:t>
            </w:r>
          </w:p>
          <w:p w14:paraId="2D680336" w14:textId="77777777" w:rsidR="00D1777F" w:rsidRDefault="00D1777F" w:rsidP="00426E04">
            <w:pPr>
              <w:jc w:val="center"/>
            </w:pPr>
          </w:p>
          <w:p w14:paraId="2B238285" w14:textId="0D96245A" w:rsidR="00D1777F" w:rsidRDefault="00D1777F" w:rsidP="00426E04">
            <w:pPr>
              <w:jc w:val="center"/>
            </w:pPr>
            <w:r>
              <w:t xml:space="preserve">We’re approaching the work very collaboratively. We </w:t>
            </w:r>
            <w:r w:rsidR="00FE1903">
              <w:t>meet up weekly</w:t>
            </w:r>
            <w:r w:rsidR="003B073C">
              <w:t xml:space="preserve"> on video call</w:t>
            </w:r>
            <w:r w:rsidR="00FE1903">
              <w:t xml:space="preserve"> and keep up to date in between through the slack channel, our Trello board, and GitHub. Each week we assign objectives</w:t>
            </w:r>
            <w:r w:rsidR="003B073C">
              <w:t xml:space="preserve"> to meet in the week and</w:t>
            </w:r>
            <w:r w:rsidR="00FE1903">
              <w:t xml:space="preserve"> </w:t>
            </w:r>
            <w:r w:rsidR="001B0733">
              <w:t xml:space="preserve">create an agenda for the following meeting. The minutes are taken from each </w:t>
            </w:r>
            <w:r w:rsidR="003B073C">
              <w:t xml:space="preserve">meeting, </w:t>
            </w:r>
            <w:r w:rsidR="001B0733">
              <w:t xml:space="preserve">so we have a clear audit of our workflow. </w:t>
            </w:r>
            <w:r w:rsidR="00920936">
              <w:t xml:space="preserve">We are all keen to be involved with each step of the process, but following individual SWOT analyses, we have assigned a group ‘leader’ to oversee the implementation of each </w:t>
            </w:r>
            <w:r w:rsidR="003B073C">
              <w:t xml:space="preserve">part of the project. </w:t>
            </w:r>
          </w:p>
          <w:p w14:paraId="344A3362" w14:textId="77777777" w:rsidR="003B073C" w:rsidRDefault="003B073C" w:rsidP="00426E04">
            <w:pPr>
              <w:jc w:val="center"/>
            </w:pPr>
          </w:p>
          <w:p w14:paraId="6D914E64" w14:textId="67F7F727" w:rsidR="003B073C" w:rsidRDefault="00166A6C" w:rsidP="00426E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627F2F" wp14:editId="536227D5">
                  <wp:extent cx="688768" cy="655494"/>
                  <wp:effectExtent l="0" t="0" r="0" b="0"/>
                  <wp:docPr id="866207044" name="Picture 3" descr="110,645 Cartoon Smiley Royalty-Free Photos and Stock Images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10,645 Cartoon Smiley Royalty-Free Photos and Stock Images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8923" b="8031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767"/>
                          <a:stretch/>
                        </pic:blipFill>
                        <pic:spPr bwMode="auto">
                          <a:xfrm>
                            <a:off x="0" y="0"/>
                            <a:ext cx="699021" cy="665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D1CB73" w14:textId="0DF1FD5A" w:rsidR="003B073C" w:rsidRDefault="00D21BBD" w:rsidP="00426E04">
            <w:pPr>
              <w:jc w:val="center"/>
            </w:pPr>
            <w:r>
              <w:t>Chahat – SQL ‘Lead’</w:t>
            </w:r>
          </w:p>
          <w:p w14:paraId="49BBD814" w14:textId="5D9A60D0" w:rsidR="003B073C" w:rsidRDefault="00166A6C" w:rsidP="00426E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80E628" wp14:editId="4024807E">
                  <wp:extent cx="688768" cy="655494"/>
                  <wp:effectExtent l="0" t="0" r="0" b="0"/>
                  <wp:docPr id="781600249" name="Picture 3" descr="110,645 Cartoon Smiley Royalty-Free Photos and Stock Images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10,645 Cartoon Smiley Royalty-Free Photos and Stock Images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8923" b="8031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767"/>
                          <a:stretch/>
                        </pic:blipFill>
                        <pic:spPr bwMode="auto">
                          <a:xfrm>
                            <a:off x="0" y="0"/>
                            <a:ext cx="699021" cy="665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643743" w14:textId="042C5238" w:rsidR="003B073C" w:rsidRDefault="00D21BBD" w:rsidP="00426E04">
            <w:pPr>
              <w:jc w:val="center"/>
            </w:pPr>
            <w:r>
              <w:t>Clarisse – Python ‘Lead’</w:t>
            </w:r>
          </w:p>
          <w:p w14:paraId="020F54C1" w14:textId="77777777" w:rsidR="003B073C" w:rsidRDefault="00166A6C" w:rsidP="00426E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42A466" wp14:editId="3DE2C821">
                  <wp:extent cx="688768" cy="655494"/>
                  <wp:effectExtent l="0" t="0" r="0" b="0"/>
                  <wp:docPr id="770535239" name="Picture 3" descr="110,645 Cartoon Smiley Royalty-Free Photos and Stock Images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10,645 Cartoon Smiley Royalty-Free Photos and Stock Images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8923" b="8031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767"/>
                          <a:stretch/>
                        </pic:blipFill>
                        <pic:spPr bwMode="auto">
                          <a:xfrm>
                            <a:off x="0" y="0"/>
                            <a:ext cx="699021" cy="665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D0C244" w14:textId="1412A5A7" w:rsidR="00B369E8" w:rsidRPr="00DC70CA" w:rsidRDefault="00D21BBD" w:rsidP="002C33E7">
            <w:pPr>
              <w:jc w:val="center"/>
            </w:pPr>
            <w:r>
              <w:t>Jessie – HTML ‘Lead’</w:t>
            </w:r>
          </w:p>
        </w:tc>
        <w:tc>
          <w:tcPr>
            <w:tcW w:w="7111" w:type="dxa"/>
            <w:gridSpan w:val="2"/>
            <w:shd w:val="clear" w:color="auto" w:fill="auto"/>
          </w:tcPr>
          <w:p w14:paraId="5E72EB4B" w14:textId="77777777" w:rsidR="00D21BBD" w:rsidRPr="00D21BBD" w:rsidRDefault="00D21BBD" w:rsidP="00716491">
            <w:pPr>
              <w:pStyle w:val="Heading3"/>
              <w:spacing w:before="160" w:after="160"/>
              <w:rPr>
                <w:sz w:val="2"/>
                <w:szCs w:val="2"/>
              </w:rPr>
            </w:pPr>
          </w:p>
          <w:p w14:paraId="67D0989E" w14:textId="41D5E116" w:rsidR="00716491" w:rsidRDefault="00716491" w:rsidP="00716491">
            <w:pPr>
              <w:pStyle w:val="Heading3"/>
              <w:spacing w:before="160" w:after="160"/>
            </w:pPr>
            <w:r>
              <w:t>The Database</w:t>
            </w:r>
          </w:p>
          <w:p w14:paraId="4656B807" w14:textId="13F15E98" w:rsidR="002309AC" w:rsidRDefault="00716491" w:rsidP="00716491">
            <w:r>
              <w:t>This will store the actual data inputted by the users.</w:t>
            </w:r>
            <w:r w:rsidR="00E17319">
              <w:t xml:space="preserve"> We have normalised this database into four tables: </w:t>
            </w:r>
          </w:p>
          <w:p w14:paraId="227D2476" w14:textId="77777777" w:rsidR="000E4BA9" w:rsidRDefault="000E4BA9" w:rsidP="00716491"/>
          <w:p w14:paraId="0204F705" w14:textId="4AA1C4CD" w:rsidR="00BC4E9B" w:rsidRDefault="000E4BA9" w:rsidP="000E4BA9">
            <w:r>
              <w:t xml:space="preserve">- </w:t>
            </w:r>
            <w:r w:rsidR="009B4847" w:rsidRPr="009B4847">
              <w:t>D</w:t>
            </w:r>
            <w:r w:rsidR="009B4847">
              <w:t>ashboard (</w:t>
            </w:r>
            <w:r w:rsidR="000C6680">
              <w:t>p</w:t>
            </w:r>
            <w:r w:rsidR="009B4847">
              <w:t>arent) table</w:t>
            </w:r>
            <w:r w:rsidR="00EF326D">
              <w:t xml:space="preserve">, </w:t>
            </w:r>
            <w:r w:rsidR="000C6680">
              <w:t>includes</w:t>
            </w:r>
            <w:r w:rsidR="00EF326D">
              <w:t xml:space="preserve"> holiday reference,</w:t>
            </w:r>
            <w:r w:rsidR="009B4847">
              <w:t xml:space="preserve"> </w:t>
            </w:r>
            <w:r w:rsidR="00EF326D">
              <w:t>group members, total costs, total contributions, departure date.</w:t>
            </w:r>
          </w:p>
          <w:p w14:paraId="62C3F195" w14:textId="41D794C0" w:rsidR="00CA5840" w:rsidRDefault="00CA5840" w:rsidP="000E4BA9">
            <w:r>
              <w:t>- Person details, includes contact details</w:t>
            </w:r>
            <w:r w:rsidR="00600BB5">
              <w:t xml:space="preserve"> and </w:t>
            </w:r>
            <w:r w:rsidR="00C4214F">
              <w:t xml:space="preserve">holiday reference keys. </w:t>
            </w:r>
          </w:p>
          <w:p w14:paraId="7F51B2BC" w14:textId="6C1BB845" w:rsidR="000C6680" w:rsidRDefault="000E4BA9" w:rsidP="000E4BA9">
            <w:r>
              <w:t xml:space="preserve">- </w:t>
            </w:r>
            <w:r w:rsidR="000C6680">
              <w:t xml:space="preserve">Costs table, </w:t>
            </w:r>
            <w:r w:rsidR="00C4214F">
              <w:t>includes</w:t>
            </w:r>
            <w:r w:rsidR="000C6680">
              <w:t xml:space="preserve"> </w:t>
            </w:r>
            <w:r w:rsidR="00A14C84">
              <w:t>totalled and individual cost</w:t>
            </w:r>
            <w:r w:rsidR="00600BB5">
              <w:t xml:space="preserve"> breakdowns. </w:t>
            </w:r>
          </w:p>
          <w:p w14:paraId="0616BAC7" w14:textId="77777777" w:rsidR="003277A2" w:rsidRDefault="00600BB5" w:rsidP="000E4BA9">
            <w:r>
              <w:t>- Contributions table: individual contributions per group member.</w:t>
            </w:r>
          </w:p>
          <w:p w14:paraId="1FB84467" w14:textId="77777777" w:rsidR="003277A2" w:rsidRDefault="003277A2" w:rsidP="000E4BA9"/>
          <w:p w14:paraId="7B24E9D9" w14:textId="42E243DB" w:rsidR="003277A2" w:rsidRDefault="003277A2" w:rsidP="003277A2">
            <w:pPr>
              <w:pStyle w:val="Heading3"/>
              <w:spacing w:before="160" w:after="160"/>
            </w:pPr>
            <w:r>
              <w:t>The Backend</w:t>
            </w:r>
          </w:p>
          <w:p w14:paraId="522C2025" w14:textId="4EF3D8D1" w:rsidR="003277A2" w:rsidRDefault="003277A2" w:rsidP="003277A2">
            <w:r>
              <w:t xml:space="preserve">This will </w:t>
            </w:r>
            <w:r w:rsidR="00A06176">
              <w:t>provide the logic which connects the website to the database.</w:t>
            </w:r>
            <w:r w:rsidR="00326E52">
              <w:t xml:space="preserve"> </w:t>
            </w:r>
            <w:r w:rsidR="00266EB5">
              <w:t xml:space="preserve">In python, we will utilise the following functionality: </w:t>
            </w:r>
            <w:r w:rsidR="00A06176">
              <w:t xml:space="preserve"> </w:t>
            </w:r>
          </w:p>
          <w:p w14:paraId="01D9FE17" w14:textId="77777777" w:rsidR="003277A2" w:rsidRDefault="003277A2" w:rsidP="003277A2"/>
          <w:p w14:paraId="77A48410" w14:textId="08C9A69A" w:rsidR="00661F81" w:rsidRDefault="00661F81" w:rsidP="00661F81">
            <w:r>
              <w:t xml:space="preserve">- </w:t>
            </w:r>
            <w:r w:rsidR="00266EB5">
              <w:t>API creation and handling</w:t>
            </w:r>
            <w:r w:rsidR="00747AEB">
              <w:t xml:space="preserve">, this involves: Flask to create APIs to allows the frontend and backend to interact. </w:t>
            </w:r>
          </w:p>
          <w:p w14:paraId="05E8CE7F" w14:textId="77777777" w:rsidR="00576665" w:rsidRDefault="00661F81" w:rsidP="00661F81">
            <w:r>
              <w:t>-</w:t>
            </w:r>
            <w:r w:rsidR="00AD1F93">
              <w:t xml:space="preserve"> Website logic implementation, we will: </w:t>
            </w:r>
            <w:r w:rsidR="00B76F78">
              <w:t xml:space="preserve">write the logic which enables the website to process prompts, </w:t>
            </w:r>
            <w:r w:rsidR="00576665">
              <w:t xml:space="preserve">perform SQL queries, and update the SQL database. </w:t>
            </w:r>
          </w:p>
          <w:p w14:paraId="704BD7EC" w14:textId="6832CD4D" w:rsidR="008418F4" w:rsidRDefault="00576665" w:rsidP="00661F81">
            <w:r>
              <w:t xml:space="preserve">- </w:t>
            </w:r>
            <w:r w:rsidR="00BD2E3B">
              <w:t xml:space="preserve">Test the logic and make sure that it correctly handles user inputs and logic implementation. </w:t>
            </w:r>
            <w:r w:rsidR="00661F81">
              <w:t xml:space="preserve"> </w:t>
            </w:r>
          </w:p>
          <w:p w14:paraId="581D17AA" w14:textId="77777777" w:rsidR="002C33E7" w:rsidRPr="00AA4E43" w:rsidRDefault="002C33E7" w:rsidP="003277A2">
            <w:pPr>
              <w:pStyle w:val="Heading3"/>
              <w:spacing w:before="160" w:after="160"/>
              <w:rPr>
                <w:sz w:val="22"/>
                <w:szCs w:val="18"/>
              </w:rPr>
            </w:pPr>
          </w:p>
          <w:p w14:paraId="192D5C86" w14:textId="51056C6B" w:rsidR="003277A2" w:rsidRDefault="003277A2" w:rsidP="003277A2">
            <w:pPr>
              <w:pStyle w:val="Heading3"/>
              <w:spacing w:before="160" w:after="160"/>
            </w:pPr>
            <w:r>
              <w:t>The Frontend</w:t>
            </w:r>
          </w:p>
          <w:p w14:paraId="7C43374D" w14:textId="7FFAE9EC" w:rsidR="003277A2" w:rsidRDefault="004B28BB" w:rsidP="003277A2">
            <w:r>
              <w:t xml:space="preserve">In </w:t>
            </w:r>
            <w:r w:rsidR="00326E52">
              <w:t>PyCharm</w:t>
            </w:r>
            <w:r>
              <w:t xml:space="preserve">, we will leverage HTML templates to enable </w:t>
            </w:r>
            <w:r w:rsidR="00912D73">
              <w:t>customisation of the website presentation.</w:t>
            </w:r>
            <w:r w:rsidR="00523964">
              <w:t xml:space="preserve"> </w:t>
            </w:r>
          </w:p>
          <w:p w14:paraId="39AD6EC6" w14:textId="77777777" w:rsidR="003277A2" w:rsidRDefault="003277A2" w:rsidP="003277A2"/>
          <w:p w14:paraId="4D7F67B0" w14:textId="6B2DC9E0" w:rsidR="00912D73" w:rsidRDefault="003277A2" w:rsidP="00912D73">
            <w:r>
              <w:t>-</w:t>
            </w:r>
            <w:r w:rsidR="00A42B92">
              <w:t xml:space="preserve"> Design the user interface. This will include a homepage, options to</w:t>
            </w:r>
            <w:r w:rsidR="008418F4">
              <w:t xml:space="preserve"> view a particular holiday, a cost summary page, and </w:t>
            </w:r>
            <w:r w:rsidR="008A6C74">
              <w:t>a contributions summary page.</w:t>
            </w:r>
          </w:p>
          <w:p w14:paraId="24663C11" w14:textId="196C73D8" w:rsidR="00CE66D1" w:rsidRPr="00DC70CA" w:rsidRDefault="00F23AC3" w:rsidP="00BD2E3B">
            <w:r>
              <w:t xml:space="preserve">- </w:t>
            </w:r>
            <w:r w:rsidR="00612C38">
              <w:t xml:space="preserve">Form handling (such as </w:t>
            </w:r>
            <w:r>
              <w:t xml:space="preserve">user log in and different inputs). </w:t>
            </w:r>
          </w:p>
        </w:tc>
      </w:tr>
    </w:tbl>
    <w:tbl>
      <w:tblPr>
        <w:tblStyle w:val="TableGrid"/>
        <w:tblpPr w:leftFromText="180" w:rightFromText="180" w:vertAnchor="text" w:horzAnchor="margin" w:tblpY="138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4"/>
        <w:gridCol w:w="2002"/>
      </w:tblGrid>
      <w:tr w:rsidR="00BD2E3B" w:rsidRPr="005D6726" w14:paraId="66F5CCA4" w14:textId="77777777" w:rsidTr="00BD2E3B">
        <w:trPr>
          <w:trHeight w:val="1554"/>
        </w:trPr>
        <w:tc>
          <w:tcPr>
            <w:tcW w:w="8464" w:type="dxa"/>
          </w:tcPr>
          <w:tbl>
            <w:tblPr>
              <w:tblStyle w:val="TableGrid"/>
              <w:tblpPr w:leftFromText="180" w:rightFromText="180" w:vertAnchor="text" w:horzAnchor="page" w:tblpX="824" w:tblpY="-186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54"/>
              <w:gridCol w:w="1494"/>
            </w:tblGrid>
            <w:tr w:rsidR="00B369E8" w:rsidRPr="005D6726" w14:paraId="0640A3AF" w14:textId="77777777" w:rsidTr="00B369E8">
              <w:trPr>
                <w:trHeight w:val="1728"/>
              </w:trPr>
              <w:tc>
                <w:tcPr>
                  <w:tcW w:w="6754" w:type="dxa"/>
                </w:tcPr>
                <w:p w14:paraId="19CFAEEB" w14:textId="78D41B48" w:rsidR="00B369E8" w:rsidRPr="008D5F1C" w:rsidRDefault="00B369E8" w:rsidP="00B369E8">
                  <w:pPr>
                    <w:spacing w:before="120"/>
                    <w:rPr>
                      <w:i/>
                      <w:iCs/>
                      <w:color w:val="FFFFFF" w:themeColor="background1"/>
                    </w:rPr>
                  </w:pPr>
                </w:p>
              </w:tc>
              <w:tc>
                <w:tcPr>
                  <w:tcW w:w="1494" w:type="dxa"/>
                </w:tcPr>
                <w:p w14:paraId="4F763E4B" w14:textId="77777777" w:rsidR="00B369E8" w:rsidRPr="005D6726" w:rsidRDefault="00B369E8" w:rsidP="00B369E8">
                  <w:pPr>
                    <w:jc w:val="right"/>
                    <w:rPr>
                      <w:color w:val="FFFFFF" w:themeColor="background1"/>
                    </w:rPr>
                  </w:pPr>
                </w:p>
              </w:tc>
            </w:tr>
          </w:tbl>
          <w:p w14:paraId="16E743EF" w14:textId="32772996" w:rsidR="00BD2E3B" w:rsidRPr="008D5F1C" w:rsidRDefault="00BD2E3B" w:rsidP="00BD2E3B">
            <w:pPr>
              <w:spacing w:before="120"/>
              <w:rPr>
                <w:i/>
                <w:iCs/>
                <w:color w:val="FFFFFF" w:themeColor="background1"/>
              </w:rPr>
            </w:pPr>
          </w:p>
        </w:tc>
        <w:tc>
          <w:tcPr>
            <w:tcW w:w="2002" w:type="dxa"/>
          </w:tcPr>
          <w:p w14:paraId="4125ECAF" w14:textId="77777777" w:rsidR="00BD2E3B" w:rsidRPr="005D6726" w:rsidRDefault="00BD2E3B" w:rsidP="00BD2E3B">
            <w:pPr>
              <w:jc w:val="right"/>
              <w:rPr>
                <w:color w:val="FFFFFF" w:themeColor="background1"/>
              </w:rPr>
            </w:pPr>
          </w:p>
        </w:tc>
      </w:tr>
    </w:tbl>
    <w:p w14:paraId="4DBFF91B" w14:textId="57ECF29A" w:rsidR="005C7559" w:rsidRPr="00DC70CA" w:rsidRDefault="005C7559" w:rsidP="002C33E7"/>
    <w:sectPr w:rsidR="005C7559" w:rsidRPr="00DC70CA" w:rsidSect="006C1B27">
      <w:pgSz w:w="11906" w:h="16838" w:code="9"/>
      <w:pgMar w:top="360" w:right="720" w:bottom="720" w:left="720" w:header="144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F9EFF" w14:textId="77777777" w:rsidR="00C97FAE" w:rsidRDefault="00C97FAE" w:rsidP="0018521B">
      <w:r>
        <w:separator/>
      </w:r>
    </w:p>
  </w:endnote>
  <w:endnote w:type="continuationSeparator" w:id="0">
    <w:p w14:paraId="7B264DEB" w14:textId="77777777" w:rsidR="00C97FAE" w:rsidRDefault="00C97FAE" w:rsidP="00185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Heavy">
    <w:altName w:val="Calibri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872D6" w14:textId="77777777" w:rsidR="00C97FAE" w:rsidRDefault="00C97FAE" w:rsidP="0018521B">
      <w:r>
        <w:separator/>
      </w:r>
    </w:p>
  </w:footnote>
  <w:footnote w:type="continuationSeparator" w:id="0">
    <w:p w14:paraId="1E4F2D15" w14:textId="77777777" w:rsidR="00C97FAE" w:rsidRDefault="00C97FAE" w:rsidP="00185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7BC6C4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7D06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8"/>
    <w:multiLevelType w:val="singleLevel"/>
    <w:tmpl w:val="4176A4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61AF2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2C6724"/>
    <w:multiLevelType w:val="hybridMultilevel"/>
    <w:tmpl w:val="1DEE92FA"/>
    <w:lvl w:ilvl="0" w:tplc="8062B310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0611A"/>
    <w:multiLevelType w:val="hybridMultilevel"/>
    <w:tmpl w:val="2452DC60"/>
    <w:lvl w:ilvl="0" w:tplc="591E4024">
      <w:start w:val="1"/>
      <w:numFmt w:val="decimal"/>
      <w:pStyle w:val="ListParagraph"/>
      <w:lvlText w:val="%1."/>
      <w:lvlJc w:val="left"/>
      <w:pPr>
        <w:ind w:left="720" w:hanging="360"/>
      </w:pPr>
      <w:rPr>
        <w:rFonts w:ascii="Franklin Gothic Heavy" w:hAnsi="Franklin Gothic Heavy" w:hint="default"/>
        <w:b w:val="0"/>
        <w:i w:val="0"/>
        <w:color w:val="1F497D" w:themeColor="text2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EF04E0"/>
    <w:multiLevelType w:val="multilevel"/>
    <w:tmpl w:val="930471AA"/>
    <w:numStyleLink w:val="NumberedList1"/>
  </w:abstractNum>
  <w:abstractNum w:abstractNumId="7" w15:restartNumberingAfterBreak="0">
    <w:nsid w:val="0FB952AE"/>
    <w:multiLevelType w:val="hybridMultilevel"/>
    <w:tmpl w:val="41D846AA"/>
    <w:lvl w:ilvl="0" w:tplc="0480FEE6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70E24"/>
    <w:multiLevelType w:val="multilevel"/>
    <w:tmpl w:val="930471AA"/>
    <w:numStyleLink w:val="NumberedList1"/>
  </w:abstractNum>
  <w:abstractNum w:abstractNumId="9" w15:restartNumberingAfterBreak="0">
    <w:nsid w:val="26D02F0A"/>
    <w:multiLevelType w:val="multilevel"/>
    <w:tmpl w:val="930471AA"/>
    <w:styleLink w:val="NumberedList1"/>
    <w:lvl w:ilvl="0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ascii="Franklin Gothic Heavy" w:hAnsi="Franklin Gothic Heavy" w:hint="default"/>
        <w:color w:val="1F497D" w:themeColor="text2"/>
        <w:sz w:val="28"/>
      </w:rPr>
    </w:lvl>
    <w:lvl w:ilvl="1">
      <w:start w:val="1"/>
      <w:numFmt w:val="lowerLetter"/>
      <w:pStyle w:val="ListNumber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8103566"/>
    <w:multiLevelType w:val="multilevel"/>
    <w:tmpl w:val="1026BD8C"/>
    <w:numStyleLink w:val="NumberedList2"/>
  </w:abstractNum>
  <w:abstractNum w:abstractNumId="11" w15:restartNumberingAfterBreak="0">
    <w:nsid w:val="2CBD03E4"/>
    <w:multiLevelType w:val="multilevel"/>
    <w:tmpl w:val="1026BD8C"/>
    <w:styleLink w:val="NumberedList2"/>
    <w:lvl w:ilvl="0">
      <w:start w:val="1"/>
      <w:numFmt w:val="decimal"/>
      <w:pStyle w:val="ListContinue"/>
      <w:lvlText w:val="%1."/>
      <w:lvlJc w:val="left"/>
      <w:pPr>
        <w:ind w:left="360" w:hanging="360"/>
      </w:pPr>
      <w:rPr>
        <w:rFonts w:ascii="Franklin Gothic Heavy" w:hAnsi="Franklin Gothic Heavy" w:hint="default"/>
        <w:color w:val="1F497D" w:themeColor="text2"/>
        <w:sz w:val="28"/>
      </w:rPr>
    </w:lvl>
    <w:lvl w:ilvl="1">
      <w:start w:val="1"/>
      <w:numFmt w:val="lowerLetter"/>
      <w:pStyle w:val="ListContinue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Continue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CD104AC"/>
    <w:multiLevelType w:val="hybridMultilevel"/>
    <w:tmpl w:val="F04C2BFA"/>
    <w:lvl w:ilvl="0" w:tplc="43D8464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C6B0B"/>
    <w:multiLevelType w:val="hybridMultilevel"/>
    <w:tmpl w:val="6F6CE7EC"/>
    <w:lvl w:ilvl="0" w:tplc="04905D94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605C6"/>
    <w:multiLevelType w:val="hybridMultilevel"/>
    <w:tmpl w:val="F4D65F96"/>
    <w:lvl w:ilvl="0" w:tplc="AC4425BC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E46F9"/>
    <w:multiLevelType w:val="hybridMultilevel"/>
    <w:tmpl w:val="ECCC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628BC"/>
    <w:multiLevelType w:val="hybridMultilevel"/>
    <w:tmpl w:val="FED4BA2E"/>
    <w:lvl w:ilvl="0" w:tplc="8BC0ECFA">
      <w:start w:val="1"/>
      <w:numFmt w:val="decimal"/>
      <w:lvlText w:val="%1."/>
      <w:lvlJc w:val="left"/>
      <w:pPr>
        <w:ind w:left="360" w:hanging="360"/>
      </w:pPr>
      <w:rPr>
        <w:rFonts w:ascii="Franklin Gothic Heavy" w:hAnsi="Franklin Gothic Heavy" w:hint="default"/>
        <w:b w:val="0"/>
        <w:i w:val="0"/>
        <w:color w:val="1F497D" w:themeColor="text2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6A4856"/>
    <w:multiLevelType w:val="hybridMultilevel"/>
    <w:tmpl w:val="BBA2D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7C6AFB"/>
    <w:multiLevelType w:val="hybridMultilevel"/>
    <w:tmpl w:val="DC22853E"/>
    <w:lvl w:ilvl="0" w:tplc="1A6AC5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8ED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6ED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44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E40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701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400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E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CE2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220671">
    <w:abstractNumId w:val="18"/>
  </w:num>
  <w:num w:numId="2" w16cid:durableId="278337528">
    <w:abstractNumId w:val="5"/>
  </w:num>
  <w:num w:numId="3" w16cid:durableId="1191990340">
    <w:abstractNumId w:val="15"/>
  </w:num>
  <w:num w:numId="4" w16cid:durableId="343436406">
    <w:abstractNumId w:val="17"/>
  </w:num>
  <w:num w:numId="5" w16cid:durableId="731194623">
    <w:abstractNumId w:val="16"/>
  </w:num>
  <w:num w:numId="6" w16cid:durableId="1123766565">
    <w:abstractNumId w:val="3"/>
  </w:num>
  <w:num w:numId="7" w16cid:durableId="1170171739">
    <w:abstractNumId w:val="2"/>
  </w:num>
  <w:num w:numId="8" w16cid:durableId="2045133532">
    <w:abstractNumId w:val="9"/>
  </w:num>
  <w:num w:numId="9" w16cid:durableId="227035088">
    <w:abstractNumId w:val="1"/>
  </w:num>
  <w:num w:numId="10" w16cid:durableId="175658458">
    <w:abstractNumId w:val="0"/>
  </w:num>
  <w:num w:numId="11" w16cid:durableId="56979425">
    <w:abstractNumId w:val="8"/>
  </w:num>
  <w:num w:numId="12" w16cid:durableId="2050759124">
    <w:abstractNumId w:val="6"/>
  </w:num>
  <w:num w:numId="13" w16cid:durableId="500394006">
    <w:abstractNumId w:val="11"/>
  </w:num>
  <w:num w:numId="14" w16cid:durableId="319700620">
    <w:abstractNumId w:val="10"/>
  </w:num>
  <w:num w:numId="15" w16cid:durableId="1705247575">
    <w:abstractNumId w:val="14"/>
  </w:num>
  <w:num w:numId="16" w16cid:durableId="1531794113">
    <w:abstractNumId w:val="7"/>
  </w:num>
  <w:num w:numId="17" w16cid:durableId="1741294082">
    <w:abstractNumId w:val="12"/>
  </w:num>
  <w:num w:numId="18" w16cid:durableId="1324505940">
    <w:abstractNumId w:val="13"/>
  </w:num>
  <w:num w:numId="19" w16cid:durableId="1165852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1MLAwMjIAUpYWRko6SsGpxcWZ+XkgBRa1ABTvnOgsAAAA"/>
  </w:docVars>
  <w:rsids>
    <w:rsidRoot w:val="005D6726"/>
    <w:rsid w:val="000131D5"/>
    <w:rsid w:val="00056E18"/>
    <w:rsid w:val="00062799"/>
    <w:rsid w:val="00071F39"/>
    <w:rsid w:val="00076677"/>
    <w:rsid w:val="00084384"/>
    <w:rsid w:val="00090F21"/>
    <w:rsid w:val="000B0A27"/>
    <w:rsid w:val="000C6680"/>
    <w:rsid w:val="000E076E"/>
    <w:rsid w:val="000E4BA9"/>
    <w:rsid w:val="000F7E5C"/>
    <w:rsid w:val="00112137"/>
    <w:rsid w:val="001201CB"/>
    <w:rsid w:val="001549CD"/>
    <w:rsid w:val="00166A6C"/>
    <w:rsid w:val="00172A4E"/>
    <w:rsid w:val="001757AF"/>
    <w:rsid w:val="00177E4F"/>
    <w:rsid w:val="0018521B"/>
    <w:rsid w:val="00191764"/>
    <w:rsid w:val="001A0130"/>
    <w:rsid w:val="001A0EEB"/>
    <w:rsid w:val="001B0733"/>
    <w:rsid w:val="001B2A40"/>
    <w:rsid w:val="001D39E7"/>
    <w:rsid w:val="001E147E"/>
    <w:rsid w:val="001F6623"/>
    <w:rsid w:val="00223897"/>
    <w:rsid w:val="002309AC"/>
    <w:rsid w:val="00251505"/>
    <w:rsid w:val="00251AAB"/>
    <w:rsid w:val="002525BE"/>
    <w:rsid w:val="00266EB5"/>
    <w:rsid w:val="00267116"/>
    <w:rsid w:val="002710C0"/>
    <w:rsid w:val="00274A0C"/>
    <w:rsid w:val="002B2609"/>
    <w:rsid w:val="002C33E7"/>
    <w:rsid w:val="002F31FA"/>
    <w:rsid w:val="00317ACB"/>
    <w:rsid w:val="00326E52"/>
    <w:rsid w:val="003277A2"/>
    <w:rsid w:val="003A0009"/>
    <w:rsid w:val="003A0FE2"/>
    <w:rsid w:val="003B073C"/>
    <w:rsid w:val="003B1688"/>
    <w:rsid w:val="003C4AE8"/>
    <w:rsid w:val="003D1823"/>
    <w:rsid w:val="003D69F4"/>
    <w:rsid w:val="00402433"/>
    <w:rsid w:val="00426E04"/>
    <w:rsid w:val="00471C4B"/>
    <w:rsid w:val="004A16E3"/>
    <w:rsid w:val="004B28BB"/>
    <w:rsid w:val="004B7397"/>
    <w:rsid w:val="004C08D1"/>
    <w:rsid w:val="004D1DFD"/>
    <w:rsid w:val="005165E1"/>
    <w:rsid w:val="00523964"/>
    <w:rsid w:val="005246F6"/>
    <w:rsid w:val="00576665"/>
    <w:rsid w:val="005A20B8"/>
    <w:rsid w:val="005A329A"/>
    <w:rsid w:val="005C7559"/>
    <w:rsid w:val="005D6726"/>
    <w:rsid w:val="005E6FA8"/>
    <w:rsid w:val="005F26AD"/>
    <w:rsid w:val="005F2735"/>
    <w:rsid w:val="005F6FC8"/>
    <w:rsid w:val="00600BB5"/>
    <w:rsid w:val="006074A9"/>
    <w:rsid w:val="00612C38"/>
    <w:rsid w:val="006374C5"/>
    <w:rsid w:val="0064357E"/>
    <w:rsid w:val="00653E76"/>
    <w:rsid w:val="00661F81"/>
    <w:rsid w:val="006662D2"/>
    <w:rsid w:val="006B07B6"/>
    <w:rsid w:val="006B68CC"/>
    <w:rsid w:val="006C1B27"/>
    <w:rsid w:val="006D1600"/>
    <w:rsid w:val="006F0486"/>
    <w:rsid w:val="007011B2"/>
    <w:rsid w:val="00704A15"/>
    <w:rsid w:val="00714F2B"/>
    <w:rsid w:val="007153D9"/>
    <w:rsid w:val="0071633C"/>
    <w:rsid w:val="00716491"/>
    <w:rsid w:val="0071795D"/>
    <w:rsid w:val="00747AEB"/>
    <w:rsid w:val="007718C6"/>
    <w:rsid w:val="007851FF"/>
    <w:rsid w:val="00790422"/>
    <w:rsid w:val="00794F48"/>
    <w:rsid w:val="007A74B5"/>
    <w:rsid w:val="007B0AC5"/>
    <w:rsid w:val="007B71B2"/>
    <w:rsid w:val="007C10D6"/>
    <w:rsid w:val="007C5EFB"/>
    <w:rsid w:val="007F0C66"/>
    <w:rsid w:val="008045C5"/>
    <w:rsid w:val="00812CF5"/>
    <w:rsid w:val="00823DE4"/>
    <w:rsid w:val="00835F7E"/>
    <w:rsid w:val="008418F4"/>
    <w:rsid w:val="00866BB6"/>
    <w:rsid w:val="00867B8C"/>
    <w:rsid w:val="00881E27"/>
    <w:rsid w:val="008A6C74"/>
    <w:rsid w:val="008C2ABC"/>
    <w:rsid w:val="008D5F1C"/>
    <w:rsid w:val="008D79D4"/>
    <w:rsid w:val="008E2753"/>
    <w:rsid w:val="00904486"/>
    <w:rsid w:val="00910059"/>
    <w:rsid w:val="00912D73"/>
    <w:rsid w:val="00920936"/>
    <w:rsid w:val="00924B76"/>
    <w:rsid w:val="009309AD"/>
    <w:rsid w:val="00942519"/>
    <w:rsid w:val="00957E4A"/>
    <w:rsid w:val="00970C1B"/>
    <w:rsid w:val="009934C7"/>
    <w:rsid w:val="009A4EED"/>
    <w:rsid w:val="009B4847"/>
    <w:rsid w:val="009B5A02"/>
    <w:rsid w:val="009E06C8"/>
    <w:rsid w:val="009E211D"/>
    <w:rsid w:val="009E70CA"/>
    <w:rsid w:val="009F6587"/>
    <w:rsid w:val="00A03803"/>
    <w:rsid w:val="00A06176"/>
    <w:rsid w:val="00A14C84"/>
    <w:rsid w:val="00A248AE"/>
    <w:rsid w:val="00A42B92"/>
    <w:rsid w:val="00A8337F"/>
    <w:rsid w:val="00A95DD9"/>
    <w:rsid w:val="00AA4E43"/>
    <w:rsid w:val="00AA77A8"/>
    <w:rsid w:val="00AC63E8"/>
    <w:rsid w:val="00AD1F93"/>
    <w:rsid w:val="00AD2A5B"/>
    <w:rsid w:val="00AD2EB5"/>
    <w:rsid w:val="00AE3B9F"/>
    <w:rsid w:val="00AF4030"/>
    <w:rsid w:val="00AF7F60"/>
    <w:rsid w:val="00B00637"/>
    <w:rsid w:val="00B079EA"/>
    <w:rsid w:val="00B369E8"/>
    <w:rsid w:val="00B45A60"/>
    <w:rsid w:val="00B55ED5"/>
    <w:rsid w:val="00B73103"/>
    <w:rsid w:val="00B76F78"/>
    <w:rsid w:val="00BA7834"/>
    <w:rsid w:val="00BB1F6F"/>
    <w:rsid w:val="00BC4E9B"/>
    <w:rsid w:val="00BD0D52"/>
    <w:rsid w:val="00BD2E3B"/>
    <w:rsid w:val="00C1368E"/>
    <w:rsid w:val="00C22F3F"/>
    <w:rsid w:val="00C2468B"/>
    <w:rsid w:val="00C3475D"/>
    <w:rsid w:val="00C37CF2"/>
    <w:rsid w:val="00C4214F"/>
    <w:rsid w:val="00C4597C"/>
    <w:rsid w:val="00C516CC"/>
    <w:rsid w:val="00C5506C"/>
    <w:rsid w:val="00C772D9"/>
    <w:rsid w:val="00C92928"/>
    <w:rsid w:val="00C94744"/>
    <w:rsid w:val="00C97FAE"/>
    <w:rsid w:val="00CA5840"/>
    <w:rsid w:val="00CD5B0D"/>
    <w:rsid w:val="00CE4402"/>
    <w:rsid w:val="00CE66D1"/>
    <w:rsid w:val="00CF7D4E"/>
    <w:rsid w:val="00D14168"/>
    <w:rsid w:val="00D1777F"/>
    <w:rsid w:val="00D21BBD"/>
    <w:rsid w:val="00D24661"/>
    <w:rsid w:val="00D35961"/>
    <w:rsid w:val="00D431FE"/>
    <w:rsid w:val="00D502F1"/>
    <w:rsid w:val="00D70E06"/>
    <w:rsid w:val="00DA7DE7"/>
    <w:rsid w:val="00DB1546"/>
    <w:rsid w:val="00DC70CA"/>
    <w:rsid w:val="00DF4EB6"/>
    <w:rsid w:val="00E17319"/>
    <w:rsid w:val="00E2701B"/>
    <w:rsid w:val="00E413DD"/>
    <w:rsid w:val="00E473F7"/>
    <w:rsid w:val="00E474DC"/>
    <w:rsid w:val="00E57079"/>
    <w:rsid w:val="00E84C68"/>
    <w:rsid w:val="00EC7646"/>
    <w:rsid w:val="00ED1436"/>
    <w:rsid w:val="00EE4B2B"/>
    <w:rsid w:val="00EF326D"/>
    <w:rsid w:val="00EF4A85"/>
    <w:rsid w:val="00F23AC3"/>
    <w:rsid w:val="00F460C0"/>
    <w:rsid w:val="00F633CE"/>
    <w:rsid w:val="00F707E7"/>
    <w:rsid w:val="00F771D6"/>
    <w:rsid w:val="00FA24D8"/>
    <w:rsid w:val="00FA47E0"/>
    <w:rsid w:val="00FD48AC"/>
    <w:rsid w:val="00FD578A"/>
    <w:rsid w:val="00FD692F"/>
    <w:rsid w:val="00FE0D84"/>
    <w:rsid w:val="00FE1903"/>
    <w:rsid w:val="00F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566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76" w:lineRule="auto"/>
        <w:ind w:left="35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uiPriority="16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3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6F6"/>
    <w:pPr>
      <w:spacing w:after="0" w:line="240" w:lineRule="auto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39E7"/>
    <w:pPr>
      <w:ind w:left="288"/>
      <w:outlineLvl w:val="0"/>
    </w:pPr>
    <w:rPr>
      <w:b/>
      <w:noProof/>
      <w:color w:val="1F497D" w:themeColor="text2"/>
      <w:sz w:val="30"/>
      <w:szCs w:val="3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521B"/>
    <w:pPr>
      <w:spacing w:line="720" w:lineRule="exact"/>
      <w:ind w:left="0"/>
      <w:outlineLvl w:val="1"/>
    </w:pPr>
    <w:rPr>
      <w:rFonts w:asciiTheme="majorHAnsi" w:hAnsiTheme="majorHAnsi"/>
      <w:b w:val="0"/>
      <w:sz w:val="7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21B"/>
    <w:pPr>
      <w:keepNext/>
      <w:keepLines/>
      <w:outlineLvl w:val="2"/>
    </w:pPr>
    <w:rPr>
      <w:rFonts w:eastAsiaTheme="majorEastAsia" w:cstheme="majorBidi"/>
      <w:b/>
      <w:color w:val="1F497D" w:themeColor="text2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57E"/>
    <w:pPr>
      <w:keepNext/>
      <w:keepLines/>
      <w:spacing w:before="240" w:line="600" w:lineRule="exact"/>
      <w:outlineLvl w:val="3"/>
    </w:pPr>
    <w:rPr>
      <w:rFonts w:asciiTheme="majorHAnsi" w:eastAsiaTheme="majorEastAsia" w:hAnsiTheme="majorHAnsi" w:cstheme="majorBidi"/>
      <w:iCs/>
      <w:color w:val="1F497D" w:themeColor="text2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474DC"/>
  </w:style>
  <w:style w:type="character" w:customStyle="1" w:styleId="HeaderChar">
    <w:name w:val="Header Char"/>
    <w:basedOn w:val="DefaultParagraphFont"/>
    <w:link w:val="Header"/>
    <w:uiPriority w:val="99"/>
    <w:semiHidden/>
    <w:rsid w:val="008C2ABC"/>
  </w:style>
  <w:style w:type="paragraph" w:styleId="Footer">
    <w:name w:val="footer"/>
    <w:basedOn w:val="Normal"/>
    <w:link w:val="FooterChar"/>
    <w:uiPriority w:val="99"/>
    <w:semiHidden/>
    <w:rsid w:val="00E474DC"/>
  </w:style>
  <w:style w:type="character" w:customStyle="1" w:styleId="FooterChar">
    <w:name w:val="Footer Char"/>
    <w:basedOn w:val="DefaultParagraphFont"/>
    <w:link w:val="Footer"/>
    <w:uiPriority w:val="99"/>
    <w:semiHidden/>
    <w:rsid w:val="008C2ABC"/>
  </w:style>
  <w:style w:type="paragraph" w:styleId="NormalWeb">
    <w:name w:val="Normal (Web)"/>
    <w:basedOn w:val="Normal"/>
    <w:uiPriority w:val="99"/>
    <w:semiHidden/>
    <w:unhideWhenUsed/>
    <w:rsid w:val="001A0130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rsid w:val="00E84C68"/>
    <w:pPr>
      <w:numPr>
        <w:numId w:val="2"/>
      </w:numPr>
      <w:spacing w:after="240"/>
    </w:pPr>
    <w:rPr>
      <w:rFonts w:eastAsiaTheme="minorEastAsia" w:cs="Times New Roman"/>
      <w:color w:val="000000" w:themeColor="text1"/>
      <w:sz w:val="28"/>
      <w:szCs w:val="24"/>
      <w:lang w:val="en-ZA"/>
    </w:rPr>
  </w:style>
  <w:style w:type="character" w:styleId="PlaceholderText">
    <w:name w:val="Placeholder Text"/>
    <w:basedOn w:val="DefaultParagraphFont"/>
    <w:uiPriority w:val="99"/>
    <w:semiHidden/>
    <w:rsid w:val="002F31F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39E7"/>
    <w:rPr>
      <w:b/>
      <w:noProof/>
      <w:color w:val="1F497D" w:themeColor="text2"/>
      <w:sz w:val="30"/>
      <w:szCs w:val="30"/>
    </w:rPr>
  </w:style>
  <w:style w:type="character" w:styleId="SubtleEmphasis">
    <w:name w:val="Subtle Emphasis"/>
    <w:basedOn w:val="DefaultParagraphFont"/>
    <w:uiPriority w:val="19"/>
    <w:semiHidden/>
    <w:rsid w:val="002F31FA"/>
    <w:rPr>
      <w:rFonts w:asciiTheme="minorHAnsi" w:hAnsiTheme="minorHAnsi"/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18521B"/>
    <w:rPr>
      <w:rFonts w:asciiTheme="majorHAnsi" w:hAnsiTheme="majorHAnsi"/>
      <w:noProof/>
      <w:color w:val="1F497D" w:themeColor="text2"/>
      <w:sz w:val="72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18521B"/>
    <w:rPr>
      <w:rFonts w:eastAsiaTheme="majorEastAsia" w:cstheme="majorBidi"/>
      <w:b/>
      <w:color w:val="1F497D" w:themeColor="text2"/>
      <w:sz w:val="30"/>
      <w:szCs w:val="24"/>
    </w:rPr>
  </w:style>
  <w:style w:type="character" w:styleId="Strong">
    <w:name w:val="Strong"/>
    <w:basedOn w:val="DefaultParagraphFont"/>
    <w:semiHidden/>
    <w:rsid w:val="00E84C68"/>
    <w:rPr>
      <w:b/>
      <w:bCs/>
    </w:rPr>
  </w:style>
  <w:style w:type="character" w:styleId="Hyperlink">
    <w:name w:val="Hyperlink"/>
    <w:basedOn w:val="DefaultParagraphFont"/>
    <w:uiPriority w:val="99"/>
    <w:unhideWhenUsed/>
    <w:rsid w:val="00090F21"/>
    <w:rPr>
      <w:color w:val="1F497D" w:themeColor="text2"/>
      <w:u w:val="single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D0D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95DD9"/>
    <w:pPr>
      <w:spacing w:line="560" w:lineRule="exact"/>
      <w:contextualSpacing/>
    </w:pPr>
    <w:rPr>
      <w:rFonts w:asciiTheme="majorHAnsi" w:eastAsiaTheme="majorEastAsia" w:hAnsiTheme="majorHAnsi" w:cstheme="majorBidi"/>
      <w:b/>
      <w:color w:val="FFFFFF" w:themeColor="background1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D9"/>
    <w:rPr>
      <w:rFonts w:asciiTheme="majorHAnsi" w:eastAsiaTheme="majorEastAsia" w:hAnsiTheme="majorHAnsi" w:cstheme="majorBidi"/>
      <w:b/>
      <w:color w:val="FFFFFF" w:themeColor="background1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DD9"/>
    <w:pPr>
      <w:numPr>
        <w:ilvl w:val="1"/>
      </w:numPr>
      <w:spacing w:line="252" w:lineRule="auto"/>
      <w:ind w:left="3542"/>
    </w:pPr>
    <w:rPr>
      <w:rFonts w:eastAsiaTheme="minorEastAsia"/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uiPriority w:val="11"/>
    <w:rsid w:val="00A95DD9"/>
    <w:rPr>
      <w:rFonts w:eastAsiaTheme="minorEastAsia"/>
      <w:color w:val="FFFFFF" w:themeColor="background1"/>
    </w:rPr>
  </w:style>
  <w:style w:type="paragraph" w:customStyle="1" w:styleId="Introduction">
    <w:name w:val="Introduction"/>
    <w:basedOn w:val="Normal"/>
    <w:next w:val="Normal"/>
    <w:link w:val="IntroductionChar"/>
    <w:uiPriority w:val="12"/>
    <w:qFormat/>
    <w:rsid w:val="00924B76"/>
    <w:pPr>
      <w:spacing w:after="600"/>
      <w:ind w:left="288"/>
    </w:pPr>
    <w:rPr>
      <w:sz w:val="30"/>
      <w:szCs w:val="30"/>
    </w:rPr>
  </w:style>
  <w:style w:type="paragraph" w:styleId="Quote">
    <w:name w:val="Quote"/>
    <w:basedOn w:val="Normal"/>
    <w:next w:val="Normal"/>
    <w:link w:val="QuoteChar"/>
    <w:uiPriority w:val="13"/>
    <w:qFormat/>
    <w:rsid w:val="001D39E7"/>
    <w:pPr>
      <w:spacing w:line="259" w:lineRule="auto"/>
    </w:pPr>
    <w:rPr>
      <w:i/>
      <w:iCs/>
      <w:color w:val="1F497D" w:themeColor="text2"/>
      <w:sz w:val="26"/>
    </w:rPr>
  </w:style>
  <w:style w:type="character" w:customStyle="1" w:styleId="IntroductionChar">
    <w:name w:val="Introduction Char"/>
    <w:basedOn w:val="DefaultParagraphFont"/>
    <w:link w:val="Introduction"/>
    <w:uiPriority w:val="12"/>
    <w:rsid w:val="008C2ABC"/>
    <w:rPr>
      <w:sz w:val="30"/>
      <w:szCs w:val="30"/>
    </w:rPr>
  </w:style>
  <w:style w:type="character" w:customStyle="1" w:styleId="QuoteChar">
    <w:name w:val="Quote Char"/>
    <w:basedOn w:val="DefaultParagraphFont"/>
    <w:link w:val="Quote"/>
    <w:uiPriority w:val="13"/>
    <w:rsid w:val="001D39E7"/>
    <w:rPr>
      <w:i/>
      <w:iCs/>
      <w:color w:val="1F497D" w:themeColor="text2"/>
      <w:sz w:val="26"/>
    </w:rPr>
  </w:style>
  <w:style w:type="paragraph" w:customStyle="1" w:styleId="Quote2">
    <w:name w:val="Quote 2"/>
    <w:basedOn w:val="Normal"/>
    <w:link w:val="Quote2Char"/>
    <w:uiPriority w:val="15"/>
    <w:qFormat/>
    <w:rsid w:val="00EE4B2B"/>
    <w:pPr>
      <w:spacing w:before="240"/>
      <w:ind w:left="144" w:right="144"/>
    </w:pPr>
    <w:rPr>
      <w:rFonts w:asciiTheme="majorHAnsi" w:hAnsiTheme="majorHAnsi"/>
      <w:color w:val="FFFFFF" w:themeColor="background1"/>
      <w:sz w:val="32"/>
    </w:rPr>
  </w:style>
  <w:style w:type="paragraph" w:styleId="ListNumber">
    <w:name w:val="List Number"/>
    <w:basedOn w:val="Normal"/>
    <w:uiPriority w:val="14"/>
    <w:qFormat/>
    <w:rsid w:val="009B5A02"/>
    <w:pPr>
      <w:numPr>
        <w:numId w:val="12"/>
      </w:numPr>
      <w:spacing w:after="240"/>
    </w:pPr>
    <w:rPr>
      <w:sz w:val="28"/>
    </w:rPr>
  </w:style>
  <w:style w:type="character" w:customStyle="1" w:styleId="Quote2Char">
    <w:name w:val="Quote 2 Char"/>
    <w:basedOn w:val="DefaultParagraphFont"/>
    <w:link w:val="Quote2"/>
    <w:uiPriority w:val="15"/>
    <w:rsid w:val="008C2ABC"/>
    <w:rPr>
      <w:rFonts w:asciiTheme="majorHAnsi" w:hAnsiTheme="majorHAnsi"/>
      <w:color w:val="FFFFFF" w:themeColor="background1"/>
      <w:sz w:val="32"/>
    </w:rPr>
  </w:style>
  <w:style w:type="numbering" w:customStyle="1" w:styleId="NumberedList1">
    <w:name w:val="NumberedList1"/>
    <w:uiPriority w:val="99"/>
    <w:rsid w:val="009B5A02"/>
    <w:pPr>
      <w:numPr>
        <w:numId w:val="8"/>
      </w:numPr>
    </w:pPr>
  </w:style>
  <w:style w:type="paragraph" w:styleId="ListContinue">
    <w:name w:val="List Continue"/>
    <w:basedOn w:val="Normal"/>
    <w:uiPriority w:val="16"/>
    <w:qFormat/>
    <w:rsid w:val="00924B76"/>
    <w:pPr>
      <w:numPr>
        <w:numId w:val="14"/>
      </w:numPr>
      <w:spacing w:after="240"/>
    </w:pPr>
  </w:style>
  <w:style w:type="paragraph" w:styleId="ListNumber2">
    <w:name w:val="List Number 2"/>
    <w:basedOn w:val="Normal"/>
    <w:uiPriority w:val="99"/>
    <w:semiHidden/>
    <w:unhideWhenUsed/>
    <w:rsid w:val="009B5A02"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5A02"/>
    <w:pPr>
      <w:numPr>
        <w:ilvl w:val="2"/>
        <w:numId w:val="12"/>
      </w:numPr>
      <w:contextualSpacing/>
    </w:pPr>
  </w:style>
  <w:style w:type="numbering" w:customStyle="1" w:styleId="NumberedList2">
    <w:name w:val="NumberedList2"/>
    <w:uiPriority w:val="99"/>
    <w:rsid w:val="00924B76"/>
    <w:pPr>
      <w:numPr>
        <w:numId w:val="13"/>
      </w:numPr>
    </w:pPr>
  </w:style>
  <w:style w:type="paragraph" w:customStyle="1" w:styleId="Contacts">
    <w:name w:val="Contacts"/>
    <w:basedOn w:val="Normal"/>
    <w:next w:val="Normal"/>
    <w:link w:val="ContactsChar"/>
    <w:uiPriority w:val="18"/>
    <w:qFormat/>
    <w:rsid w:val="00D70E06"/>
    <w:pPr>
      <w:spacing w:line="259" w:lineRule="auto"/>
    </w:pPr>
  </w:style>
  <w:style w:type="paragraph" w:styleId="ListContinue2">
    <w:name w:val="List Continue 2"/>
    <w:basedOn w:val="Normal"/>
    <w:uiPriority w:val="99"/>
    <w:semiHidden/>
    <w:unhideWhenUsed/>
    <w:rsid w:val="00924B76"/>
    <w:pPr>
      <w:numPr>
        <w:ilvl w:val="1"/>
        <w:numId w:val="14"/>
      </w:numPr>
      <w:spacing w:after="1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4B76"/>
    <w:pPr>
      <w:numPr>
        <w:ilvl w:val="2"/>
        <w:numId w:val="14"/>
      </w:numPr>
      <w:spacing w:after="1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4357E"/>
    <w:rPr>
      <w:rFonts w:asciiTheme="majorHAnsi" w:eastAsiaTheme="majorEastAsia" w:hAnsiTheme="majorHAnsi" w:cstheme="majorBidi"/>
      <w:iCs/>
      <w:color w:val="1F497D" w:themeColor="text2"/>
      <w:sz w:val="60"/>
    </w:rPr>
  </w:style>
  <w:style w:type="character" w:customStyle="1" w:styleId="ContactsChar">
    <w:name w:val="Contacts Char"/>
    <w:basedOn w:val="DefaultParagraphFont"/>
    <w:link w:val="Contacts"/>
    <w:uiPriority w:val="18"/>
    <w:rsid w:val="008C2ABC"/>
  </w:style>
  <w:style w:type="paragraph" w:customStyle="1" w:styleId="CalloutText">
    <w:name w:val="Callout Text"/>
    <w:basedOn w:val="Normal"/>
    <w:next w:val="Normal"/>
    <w:link w:val="CalloutTextChar"/>
    <w:uiPriority w:val="17"/>
    <w:qFormat/>
    <w:rsid w:val="005246F6"/>
    <w:pPr>
      <w:spacing w:line="259" w:lineRule="auto"/>
    </w:pPr>
    <w:rPr>
      <w:i/>
      <w:color w:val="1F497D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8C2ABC"/>
    <w:pPr>
      <w:pBdr>
        <w:top w:val="single" w:sz="4" w:space="10" w:color="F7F5E6" w:themeColor="accent1"/>
        <w:bottom w:val="single" w:sz="4" w:space="10" w:color="F7F5E6" w:themeColor="accent1"/>
      </w:pBdr>
      <w:spacing w:before="360" w:after="360"/>
      <w:ind w:left="864" w:right="864"/>
      <w:jc w:val="center"/>
    </w:pPr>
    <w:rPr>
      <w:i/>
      <w:iCs/>
      <w:color w:val="F7F5E6" w:themeColor="accent1"/>
    </w:rPr>
  </w:style>
  <w:style w:type="character" w:customStyle="1" w:styleId="CalloutTextChar">
    <w:name w:val="Callout Text Char"/>
    <w:basedOn w:val="DefaultParagraphFont"/>
    <w:link w:val="CalloutText"/>
    <w:uiPriority w:val="17"/>
    <w:rsid w:val="005246F6"/>
    <w:rPr>
      <w:i/>
      <w:color w:val="1F497D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C2ABC"/>
    <w:rPr>
      <w:i/>
      <w:iCs/>
      <w:color w:val="F7F5E6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1D39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9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9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9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9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9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9E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160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16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16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microsoft.com/office/2007/relationships/hdphoto" Target="media/hdphoto1.wdp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ri\AppData\Roaming\Microsoft\Templates\Small%20business%20email%20marketing%20template.dotx" TargetMode="External"/></Relationships>
</file>

<file path=word/theme/theme1.xml><?xml version="1.0" encoding="utf-8"?>
<a:theme xmlns:a="http://schemas.openxmlformats.org/drawingml/2006/main" name="Business Theme to use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D3A591-B1B4-44A7-BFE0-C53C7E99155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7924ABB-2F38-4475-97FE-C462FD3141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D5A415-6066-423E-B948-E6CCC1DF7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 business email marketing template.dotx</Template>
  <TotalTime>0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2024-07-31T14:50:00Z</dcterms:created>
  <dcterms:modified xsi:type="dcterms:W3CDTF">2024-08-01T17:11:00Z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